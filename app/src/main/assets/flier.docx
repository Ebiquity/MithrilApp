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54D0F0" w14:textId="77777777" w:rsidR="008842B3" w:rsidRPr="00890422" w:rsidRDefault="006222D1" w:rsidP="007633D6">
      <w:pPr>
        <w:pStyle w:val="Heading2"/>
        <w:spacing w:before="0" w:line="240" w:lineRule="auto"/>
        <w:rPr>
          <w:sz w:val="28"/>
          <w:szCs w:val="28"/>
        </w:rPr>
      </w:pPr>
      <w:r w:rsidRPr="00890422">
        <w:rPr>
          <w:rStyle w:val="Heading2Char"/>
          <w:sz w:val="28"/>
          <w:szCs w:val="28"/>
        </w:rPr>
        <w:t>Mobile Access Control Survey</w:t>
      </w:r>
    </w:p>
    <w:p w14:paraId="65E05483" w14:textId="77777777" w:rsidR="00890422" w:rsidRDefault="004C264E" w:rsidP="007633D6">
      <w:pPr>
        <w:spacing w:after="0" w:line="240" w:lineRule="auto"/>
        <w:rPr>
          <w:rStyle w:val="SubtleEmphasis"/>
        </w:rPr>
      </w:pPr>
      <w:r>
        <w:rPr>
          <w:rStyle w:val="SubtleEmphasis"/>
        </w:rPr>
        <w:t>R</w:t>
      </w:r>
      <w:r w:rsidR="006222D1">
        <w:rPr>
          <w:rStyle w:val="SubtleEmphasis"/>
        </w:rPr>
        <w:t>e</w:t>
      </w:r>
      <w:r>
        <w:rPr>
          <w:rStyle w:val="SubtleEmphasis"/>
        </w:rPr>
        <w:t>quest for re</w:t>
      </w:r>
      <w:r w:rsidR="006222D1">
        <w:rPr>
          <w:rStyle w:val="SubtleEmphasis"/>
        </w:rPr>
        <w:t>spon</w:t>
      </w:r>
      <w:r>
        <w:rPr>
          <w:rStyle w:val="SubtleEmphasis"/>
        </w:rPr>
        <w:t xml:space="preserve">se </w:t>
      </w:r>
      <w:r w:rsidR="006222D1">
        <w:rPr>
          <w:rStyle w:val="SubtleEmphasis"/>
        </w:rPr>
        <w:t>to survey</w:t>
      </w:r>
    </w:p>
    <w:p w14:paraId="6A1710CF" w14:textId="77777777" w:rsidR="008842B3" w:rsidRDefault="006222D1" w:rsidP="007633D6">
      <w:pPr>
        <w:spacing w:after="0" w:line="240" w:lineRule="auto"/>
        <w:rPr>
          <w:rStyle w:val="SubtleEmphasis"/>
        </w:rPr>
      </w:pPr>
      <w:r>
        <w:rPr>
          <w:rStyle w:val="SubtleEmphasis"/>
        </w:rPr>
        <w:t xml:space="preserve"> </w:t>
      </w:r>
    </w:p>
    <w:p w14:paraId="11ECD2A2" w14:textId="77777777" w:rsidR="007633D6" w:rsidRDefault="00F437BD" w:rsidP="007633D6">
      <w:pPr>
        <w:spacing w:after="0" w:line="240" w:lineRule="auto"/>
      </w:pPr>
      <w:r>
        <w:t xml:space="preserve">Mobile access control </w:t>
      </w:r>
      <w:r w:rsidR="00890422">
        <w:t>policy generation is a complex research domain.</w:t>
      </w:r>
      <w:r w:rsidR="00963106">
        <w:t xml:space="preserve"> We intend to </w:t>
      </w:r>
      <w:r w:rsidR="00F9356B">
        <w:t>streamline</w:t>
      </w:r>
      <w:r w:rsidR="00963106">
        <w:t xml:space="preserve"> part of the process of determination of access control policies.</w:t>
      </w:r>
      <w:r w:rsidR="00890422">
        <w:t xml:space="preserve"> </w:t>
      </w:r>
      <w:r w:rsidR="00F9356B">
        <w:t xml:space="preserve">In this </w:t>
      </w:r>
      <w:r w:rsidR="00323015">
        <w:t>study,</w:t>
      </w:r>
      <w:r w:rsidR="00F9356B">
        <w:t xml:space="preserve"> you will be asked to install an app by going to the </w:t>
      </w:r>
      <w:proofErr w:type="spellStart"/>
      <w:r w:rsidR="00F9356B">
        <w:t>MithrilAC</w:t>
      </w:r>
      <w:proofErr w:type="spellEnd"/>
      <w:r w:rsidR="00F9356B">
        <w:t xml:space="preserve"> app’s website @ </w:t>
      </w:r>
      <w:hyperlink r:id="rId8" w:history="1">
        <w:r w:rsidR="00F9356B" w:rsidRPr="00583833">
          <w:rPr>
            <w:rStyle w:val="Hyperlink"/>
          </w:rPr>
          <w:t>https://mithril.online</w:t>
        </w:r>
      </w:hyperlink>
      <w:r w:rsidR="00F9356B">
        <w:t xml:space="preserve">. The app installs an initial default privacy policy. </w:t>
      </w:r>
    </w:p>
    <w:p w14:paraId="455946E0" w14:textId="77777777" w:rsidR="007633D6" w:rsidRDefault="007633D6" w:rsidP="007633D6">
      <w:pPr>
        <w:spacing w:after="0" w:line="240" w:lineRule="auto"/>
      </w:pPr>
    </w:p>
    <w:p w14:paraId="0D00D7CB" w14:textId="77777777" w:rsidR="00890422" w:rsidRDefault="00F9356B" w:rsidP="007633D6">
      <w:pPr>
        <w:spacing w:after="0" w:line="240" w:lineRule="auto"/>
      </w:pPr>
      <w:r>
        <w:t xml:space="preserve">The goal of the study is to detect “violations” of an installed policy. An example violation would be; </w:t>
      </w:r>
      <w:r w:rsidRPr="00CD48B5">
        <w:rPr>
          <w:highlight w:val="yellow"/>
        </w:rPr>
        <w:t xml:space="preserve">policy was to </w:t>
      </w:r>
      <w:r w:rsidR="007633D6" w:rsidRPr="00CD48B5">
        <w:rPr>
          <w:color w:val="FF0000"/>
          <w:highlight w:val="yellow"/>
        </w:rPr>
        <w:t>NOT</w:t>
      </w:r>
      <w:r w:rsidRPr="00CD48B5">
        <w:rPr>
          <w:color w:val="FF0000"/>
          <w:highlight w:val="yellow"/>
        </w:rPr>
        <w:t xml:space="preserve"> </w:t>
      </w:r>
      <w:r w:rsidRPr="00CD48B5">
        <w:rPr>
          <w:highlight w:val="yellow"/>
        </w:rPr>
        <w:t xml:space="preserve">launch </w:t>
      </w:r>
      <w:r w:rsidRPr="00CD48B5">
        <w:rPr>
          <w:color w:val="FF0000"/>
          <w:highlight w:val="yellow"/>
        </w:rPr>
        <w:t>Facebook</w:t>
      </w:r>
      <w:r w:rsidRPr="00CD48B5">
        <w:rPr>
          <w:highlight w:val="yellow"/>
        </w:rPr>
        <w:t xml:space="preserve"> when at </w:t>
      </w:r>
      <w:r w:rsidRPr="00CD48B5">
        <w:rPr>
          <w:color w:val="0066FF"/>
          <w:highlight w:val="yellow"/>
        </w:rPr>
        <w:t>work or school</w:t>
      </w:r>
      <w:r w:rsidRPr="00CD48B5">
        <w:rPr>
          <w:highlight w:val="yellow"/>
        </w:rPr>
        <w:t xml:space="preserve"> but it </w:t>
      </w:r>
      <w:r w:rsidR="00CD48B5" w:rsidRPr="00CD48B5">
        <w:rPr>
          <w:color w:val="FF0000"/>
          <w:highlight w:val="yellow"/>
        </w:rPr>
        <w:t>WAS</w:t>
      </w:r>
      <w:r w:rsidRPr="00CD48B5">
        <w:rPr>
          <w:highlight w:val="yellow"/>
        </w:rPr>
        <w:t xml:space="preserve"> launched</w:t>
      </w:r>
      <w:r>
        <w:t xml:space="preserve">. </w:t>
      </w:r>
      <w:r w:rsidR="007633D6">
        <w:t xml:space="preserve">Here the “work or school” </w:t>
      </w:r>
      <w:r w:rsidR="00323015">
        <w:t xml:space="preserve">phrase is a </w:t>
      </w:r>
      <w:r w:rsidR="007633D6">
        <w:t xml:space="preserve">policy condition. In our study, policies are defined using such </w:t>
      </w:r>
      <w:r w:rsidR="00323015">
        <w:t>conditions as location or</w:t>
      </w:r>
      <w:r w:rsidR="007633D6">
        <w:t xml:space="preserve"> activity</w:t>
      </w:r>
      <w:r w:rsidR="00323015">
        <w:t xml:space="preserve"> etc</w:t>
      </w:r>
      <w:r w:rsidR="007633D6">
        <w:t xml:space="preserve">. </w:t>
      </w:r>
      <w:r>
        <w:t xml:space="preserve">The app collects two categories of information: </w:t>
      </w:r>
    </w:p>
    <w:p w14:paraId="7463471B" w14:textId="77777777" w:rsidR="007633D6" w:rsidRDefault="00890422" w:rsidP="0074193A">
      <w:pPr>
        <w:pStyle w:val="ListParagraph"/>
        <w:numPr>
          <w:ilvl w:val="0"/>
          <w:numId w:val="1"/>
        </w:numPr>
        <w:spacing w:after="0" w:line="240" w:lineRule="auto"/>
        <w:ind w:left="0" w:firstLine="0"/>
      </w:pPr>
      <w:r w:rsidRPr="007633D6">
        <w:rPr>
          <w:b/>
        </w:rPr>
        <w:t>V</w:t>
      </w:r>
      <w:r w:rsidR="00F9356B" w:rsidRPr="007633D6">
        <w:rPr>
          <w:b/>
        </w:rPr>
        <w:t>iolation</w:t>
      </w:r>
      <w:r w:rsidRPr="007633D6">
        <w:rPr>
          <w:b/>
        </w:rPr>
        <w:t xml:space="preserve"> annotation:</w:t>
      </w:r>
      <w:r>
        <w:t xml:space="preserve"> for this we will ask you, if the detected violations are </w:t>
      </w:r>
      <w:r w:rsidR="00323015">
        <w:t>“True</w:t>
      </w:r>
      <w:r>
        <w:t xml:space="preserve"> violations</w:t>
      </w:r>
      <w:r w:rsidR="00323015">
        <w:t>”</w:t>
      </w:r>
      <w:r>
        <w:t xml:space="preserve"> in your mind or if you consider them to be non-violations </w:t>
      </w:r>
      <w:r w:rsidR="00323015">
        <w:t xml:space="preserve">(i.e. “False violations”) </w:t>
      </w:r>
      <w:r>
        <w:t>under certain circumstances.</w:t>
      </w:r>
    </w:p>
    <w:p w14:paraId="1FABD823" w14:textId="77777777" w:rsidR="00323015" w:rsidRPr="00890422" w:rsidRDefault="00890422" w:rsidP="00323015">
      <w:pPr>
        <w:pStyle w:val="ListParagraph"/>
        <w:numPr>
          <w:ilvl w:val="0"/>
          <w:numId w:val="1"/>
        </w:numPr>
        <w:spacing w:after="0" w:line="240" w:lineRule="auto"/>
        <w:ind w:left="0" w:firstLine="0"/>
      </w:pPr>
      <w:r w:rsidRPr="007633D6">
        <w:rPr>
          <w:b/>
        </w:rPr>
        <w:t>Required policy modifications:</w:t>
      </w:r>
      <w:r>
        <w:t xml:space="preserve"> for this we will request you to use the </w:t>
      </w:r>
      <w:r w:rsidR="00323015">
        <w:t xml:space="preserve">policy condition </w:t>
      </w:r>
      <w:r>
        <w:t xml:space="preserve">options available in our app </w:t>
      </w:r>
      <w:r w:rsidR="00323015">
        <w:t xml:space="preserve">and either </w:t>
      </w:r>
      <w:r>
        <w:t xml:space="preserve">add, </w:t>
      </w:r>
      <w:r w:rsidR="00323015">
        <w:t>delete</w:t>
      </w:r>
      <w:r>
        <w:t xml:space="preserve"> or </w:t>
      </w:r>
      <w:r w:rsidR="00323015">
        <w:t>modify them. The changes should reflect your perceived circumstance under which the launch behavior should be allowed</w:t>
      </w:r>
      <w:r>
        <w:t xml:space="preserve"> in the future.</w:t>
      </w:r>
      <w:r w:rsidR="007633D6">
        <w:t xml:space="preserve"> </w:t>
      </w:r>
      <w:r w:rsidR="00323015">
        <w:t>Modification to policy condition could be done by generalizing or specializing the conditions as available in the app.</w:t>
      </w:r>
    </w:p>
    <w:p w14:paraId="1E8F7DF9" w14:textId="77777777" w:rsidR="00890422" w:rsidRDefault="00890422" w:rsidP="007633D6">
      <w:pPr>
        <w:spacing w:after="0" w:line="240" w:lineRule="auto"/>
      </w:pPr>
    </w:p>
    <w:p w14:paraId="01E08956" w14:textId="77777777" w:rsidR="007633D6" w:rsidRDefault="00F9356B" w:rsidP="007633D6">
      <w:pPr>
        <w:spacing w:after="0" w:line="240" w:lineRule="auto"/>
      </w:pPr>
      <w:r>
        <w:t xml:space="preserve">The study is completely anonymous and feedback will contain no personally identifiable information. </w:t>
      </w:r>
      <w:r w:rsidR="00323015">
        <w:t>You are required to enter certain information in the settings of the app. Such information includes your work/home locations work hours, do-not-disturb hours etc. This</w:t>
      </w:r>
      <w:r w:rsidR="007633D6">
        <w:t xml:space="preserve"> information is private to you and </w:t>
      </w:r>
      <w:r w:rsidR="00323015">
        <w:t>thus</w:t>
      </w:r>
      <w:r w:rsidR="007633D6">
        <w:t xml:space="preserve"> will </w:t>
      </w:r>
      <w:r w:rsidR="007633D6" w:rsidRPr="007633D6">
        <w:rPr>
          <w:color w:val="FF0000"/>
        </w:rPr>
        <w:t>NEVER</w:t>
      </w:r>
      <w:r w:rsidR="00890422">
        <w:t xml:space="preserve"> leave your phone. </w:t>
      </w:r>
    </w:p>
    <w:p w14:paraId="1E014D7C" w14:textId="77777777" w:rsidR="00CD48B5" w:rsidRDefault="00CD48B5" w:rsidP="007633D6">
      <w:pPr>
        <w:spacing w:after="0" w:line="240" w:lineRule="auto"/>
      </w:pPr>
    </w:p>
    <w:p w14:paraId="33064C17" w14:textId="77777777" w:rsidR="008842B3" w:rsidRDefault="00890422" w:rsidP="007633D6">
      <w:pPr>
        <w:spacing w:after="0" w:line="240" w:lineRule="auto"/>
        <w:rPr>
          <w:rStyle w:val="Hyperlink"/>
        </w:rPr>
      </w:pPr>
      <w:r>
        <w:t xml:space="preserve">The upload </w:t>
      </w:r>
      <w:bookmarkStart w:id="0" w:name="_GoBack"/>
      <w:bookmarkEnd w:id="0"/>
      <w:r>
        <w:t xml:space="preserve">screen will allow </w:t>
      </w:r>
      <w:r w:rsidR="00CD48B5">
        <w:t xml:space="preserve">you </w:t>
      </w:r>
      <w:r>
        <w:t xml:space="preserve">to upload the information collected by the app by </w:t>
      </w:r>
      <w:r w:rsidRPr="007633D6">
        <w:rPr>
          <w:color w:val="FF0000"/>
        </w:rPr>
        <w:t xml:space="preserve">explicitly </w:t>
      </w:r>
      <w:r>
        <w:t>clicking the upload button. Before you upload anything</w:t>
      </w:r>
      <w:r w:rsidR="007633D6">
        <w:t>,</w:t>
      </w:r>
      <w:r>
        <w:t xml:space="preserve"> you able to see what information will be currently uploaded</w:t>
      </w:r>
      <w:r w:rsidR="007633D6">
        <w:t>,</w:t>
      </w:r>
      <w:r>
        <w:t xml:space="preserve"> </w:t>
      </w:r>
      <w:r w:rsidR="007633D6">
        <w:t xml:space="preserve">as well as, </w:t>
      </w:r>
      <w:r>
        <w:t>log</w:t>
      </w:r>
      <w:r w:rsidR="007633D6">
        <w:t>s</w:t>
      </w:r>
      <w:r>
        <w:t xml:space="preserve"> of previously uploaded information.</w:t>
      </w:r>
    </w:p>
    <w:p w14:paraId="13A1E81F" w14:textId="77777777" w:rsidR="008842B3" w:rsidRDefault="007633D6">
      <w:pPr>
        <w:rPr>
          <w:rStyle w:val="SubtleEmphasis"/>
        </w:rPr>
      </w:pPr>
      <w:r>
        <w:rPr>
          <w:b/>
          <w:bCs/>
          <w:i/>
          <w:iCs/>
          <w:noProof/>
          <w:color w:val="404040" w:themeColor="text1" w:themeTint="BF"/>
          <w:lang w:eastAsia="en-US"/>
        </w:rPr>
        <w:drawing>
          <wp:anchor distT="0" distB="0" distL="114300" distR="114300" simplePos="0" relativeHeight="251661312" behindDoc="0" locked="1" layoutInCell="1" allowOverlap="1" wp14:anchorId="4552B7F7" wp14:editId="11685C3F">
            <wp:simplePos x="0" y="0"/>
            <wp:positionH relativeFrom="page">
              <wp:posOffset>287020</wp:posOffset>
            </wp:positionH>
            <wp:positionV relativeFrom="page">
              <wp:posOffset>7014210</wp:posOffset>
            </wp:positionV>
            <wp:extent cx="746760" cy="74676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ogo_placeholder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46760" cy="746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539F5">
        <w:rPr>
          <w:b/>
          <w:bCs/>
          <w:i/>
          <w:iCs/>
          <w:noProof/>
          <w:color w:val="404040" w:themeColor="text1" w:themeTint="BF"/>
          <w:lang w:eastAsia="en-US"/>
        </w:rPr>
        <w:drawing>
          <wp:anchor distT="0" distB="0" distL="114300" distR="114300" simplePos="0" relativeHeight="251659264" behindDoc="0" locked="1" layoutInCell="1" allowOverlap="1" wp14:anchorId="6BA7845F" wp14:editId="148E2627">
            <wp:simplePos x="0" y="0"/>
            <wp:positionH relativeFrom="page">
              <wp:posOffset>6487160</wp:posOffset>
            </wp:positionH>
            <wp:positionV relativeFrom="page">
              <wp:posOffset>7016115</wp:posOffset>
            </wp:positionV>
            <wp:extent cx="746760" cy="74676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ogo_placeholder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46760" cy="746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539F5">
        <w:rPr>
          <w:rStyle w:val="SubtleEmphasis"/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58240" behindDoc="1" locked="1" layoutInCell="1" allowOverlap="1" wp14:anchorId="2C5A608A" wp14:editId="223654B8">
                <wp:simplePos x="0" y="0"/>
                <wp:positionH relativeFrom="page">
                  <wp:posOffset>282575</wp:posOffset>
                </wp:positionH>
                <wp:positionV relativeFrom="page">
                  <wp:posOffset>457200</wp:posOffset>
                </wp:positionV>
                <wp:extent cx="7178040" cy="9125585"/>
                <wp:effectExtent l="0" t="0" r="22860" b="18415"/>
                <wp:wrapNone/>
                <wp:docPr id="1" name="Group 1" descr="Background graphic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8040" cy="9125585"/>
                          <a:chOff x="475" y="720"/>
                          <a:chExt cx="11304" cy="14371"/>
                        </a:xfrm>
                      </wpg:grpSpPr>
                      <wps:wsp>
                        <wps:cNvPr id="2" name="Rectangle 3" descr="Colored background"/>
                        <wps:cNvSpPr>
                          <a:spLocks noChangeArrowheads="1"/>
                        </wps:cNvSpPr>
                        <wps:spPr bwMode="auto">
                          <a:xfrm>
                            <a:off x="1759" y="720"/>
                            <a:ext cx="8107" cy="11707"/>
                          </a:xfrm>
                          <a:prstGeom prst="rect">
                            <a:avLst/>
                          </a:prstGeom>
                          <a:solidFill>
                            <a:schemeClr val="bg2"/>
                          </a:solidFill>
                          <a:ln w="12700" algn="ctr">
                            <a:noFill/>
                            <a:miter lim="800000"/>
                            <a:headEnd/>
                            <a:tailEnd/>
                          </a:ln>
                          <a:effectLst/>
                          <a:ex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Rectangle 4" descr="Inner border"/>
                        <wps:cNvSpPr>
                          <a:spLocks noChangeArrowheads="1"/>
                        </wps:cNvSpPr>
                        <wps:spPr bwMode="auto">
                          <a:xfrm>
                            <a:off x="1977" y="1440"/>
                            <a:ext cx="8095" cy="13507"/>
                          </a:xfrm>
                          <a:prstGeom prst="rect">
                            <a:avLst/>
                          </a:prstGeom>
                          <a:noFill/>
                          <a:ln w="19050" cap="rnd" algn="ctr">
                            <a:solidFill>
                              <a:schemeClr val="accent2"/>
                            </a:solidFill>
                            <a:prstDash val="sysDot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475" y="12226"/>
                            <a:ext cx="11304" cy="2534"/>
                          </a:xfrm>
                          <a:prstGeom prst="rect">
                            <a:avLst/>
                          </a:prstGeom>
                          <a:solidFill>
                            <a:srgbClr val="6BAD02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A040EF2" w14:textId="77777777" w:rsidR="008842B3" w:rsidRDefault="006222D1">
                              <w:pPr>
                                <w:pStyle w:val="CompanyName"/>
                              </w:pPr>
                              <w:proofErr w:type="spellStart"/>
                              <w:r>
                                <w:rPr>
                                  <w:rStyle w:val="CompanyNameChar"/>
                                </w:rPr>
                                <w:t>Ebiquity</w:t>
                              </w:r>
                              <w:proofErr w:type="spellEnd"/>
                              <w:r>
                                <w:rPr>
                                  <w:rStyle w:val="CompanyNameChar"/>
                                </w:rPr>
                                <w:t xml:space="preserve"> Research Group</w:t>
                              </w:r>
                            </w:p>
                            <w:p w14:paraId="48BE3CD2" w14:textId="77777777" w:rsidR="008842B3" w:rsidRDefault="006222D1">
                              <w:pPr>
                                <w:pStyle w:val="ContactInfo"/>
                              </w:pPr>
                              <w:r>
                                <w:t>Department of Computer Science and Electrical Engineering, UMBC</w:t>
                              </w:r>
                            </w:p>
                            <w:p w14:paraId="45301523" w14:textId="77777777" w:rsidR="008842B3" w:rsidRDefault="006222D1">
                              <w:pPr>
                                <w:pStyle w:val="ContactInfo"/>
                              </w:pPr>
                              <w:r>
                                <w:t>Contact person: Prajit Kumar Das</w:t>
                              </w:r>
                            </w:p>
                            <w:p w14:paraId="60A7B92D" w14:textId="77777777" w:rsidR="008842B3" w:rsidRDefault="006222D1">
                              <w:pPr>
                                <w:pStyle w:val="ContactInfo"/>
                              </w:pPr>
                              <w:r>
                                <w:t>Email:</w:t>
                              </w:r>
                              <w:r w:rsidR="002539F5">
                                <w:t xml:space="preserve"> </w:t>
                              </w:r>
                              <w:r>
                                <w:t>prajit1@umbc.edu</w:t>
                              </w:r>
                            </w:p>
                            <w:p w14:paraId="1D77EEE8" w14:textId="77777777" w:rsidR="008842B3" w:rsidRDefault="007A4BFC">
                              <w:pPr>
                                <w:pStyle w:val="ContactInfo"/>
                              </w:pPr>
                              <w:r>
                                <w:rPr>
                                  <w:rStyle w:val="ContactInfoChar"/>
                                </w:rPr>
                                <w:t xml:space="preserve">Website: </w:t>
                              </w:r>
                              <w:hyperlink r:id="rId11" w:history="1">
                                <w:r w:rsidR="006222D1" w:rsidRPr="007A4BFC">
                                  <w:rPr>
                                    <w:rStyle w:val="Hyperlink"/>
                                  </w:rPr>
                                  <w:t>https://mithril.online</w:t>
                                </w:r>
                              </w:hyperlink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5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476" y="14760"/>
                            <a:ext cx="11302" cy="331"/>
                          </a:xfrm>
                          <a:prstGeom prst="rect">
                            <a:avLst/>
                          </a:prstGeom>
                          <a:solidFill>
                            <a:schemeClr val="accent2"/>
                          </a:solidFill>
                          <a:ln w="9525" algn="ctr">
                            <a:solidFill>
                              <a:schemeClr val="accent2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group id="Group 1" o:spid="_x0000_s1026" alt="Background graphic" style="position:absolute;margin-left:22.25pt;margin-top:36pt;width:565.2pt;height:718.55pt;z-index:-251658240;mso-position-horizontal-relative:page;mso-position-vertical-relative:page" coordorigin="475,720" coordsize="11304,143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">
                <v:rect id="Rectangle 3" o:spid="_x0000_s1027" alt="Colored background" style="position:absolute;left:1759;top:720;width:8107;height:117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" fillcolor="#e7e6e6 [3214]" stroked="f" strokeweight="1pt"/>
                <v:rect id="Rectangle 4" o:spid="_x0000_s1028" alt="Inner border" style="position:absolute;left:1977;top:1440;width:8095;height:135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" filled="f" strokecolor="#ed7d31 [3205]" strokeweight="1.5pt">
                  <v:stroke dashstyle="1 1" endcap="round"/>
                </v:rect>
                <v:rect id="Rectangle 5" o:spid="_x0000_s1029" style="position:absolute;left:475;top:12226;width:11304;height:25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" fillcolor="#6bad02" stroked="f">
                  <v:textbox>
                    <w:txbxContent>
                      <w:p w:rsidR="008842B3" w:rsidRDefault="006222D1">
                        <w:pPr>
                          <w:pStyle w:val="CompanyName"/>
                        </w:pPr>
                        <w:r>
                          <w:rPr>
                            <w:rStyle w:val="CompanyNameChar"/>
                          </w:rPr>
                          <w:t>Ebiquity Research Group</w:t>
                        </w:r>
                      </w:p>
                      <w:p w:rsidR="008842B3" w:rsidRDefault="006222D1">
                        <w:pPr>
                          <w:pStyle w:val="ContactInfo"/>
                        </w:pPr>
                        <w:r>
                          <w:t>Department of Computer Science and Electrical Engineering, UMBC</w:t>
                        </w:r>
                      </w:p>
                      <w:p w:rsidR="008842B3" w:rsidRDefault="006222D1">
                        <w:pPr>
                          <w:pStyle w:val="ContactInfo"/>
                        </w:pPr>
                        <w:r>
                          <w:t>Contact person: Prajit Kumar Das</w:t>
                        </w:r>
                      </w:p>
                      <w:p w:rsidR="008842B3" w:rsidRDefault="006222D1">
                        <w:pPr>
                          <w:pStyle w:val="ContactInfo"/>
                        </w:pPr>
                        <w:r>
                          <w:t>Email:</w:t>
                        </w:r>
                        <w:r w:rsidR="002539F5">
                          <w:t xml:space="preserve"> </w:t>
                        </w:r>
                        <w:r>
                          <w:t>prajit1@umbc.edu</w:t>
                        </w:r>
                      </w:p>
                      <w:p w:rsidR="008842B3" w:rsidRDefault="007A4BFC">
                        <w:pPr>
                          <w:pStyle w:val="ContactInfo"/>
                        </w:pPr>
                        <w:r>
                          <w:rPr>
                            <w:rStyle w:val="ContactInfoChar"/>
                          </w:rPr>
                          <w:t xml:space="preserve">Website: </w:t>
                        </w:r>
                        <w:hyperlink r:id="rId12" w:history="1">
                          <w:r w:rsidR="006222D1" w:rsidRPr="007A4BFC">
                            <w:rPr>
                              <w:rStyle w:val="Hyperlink"/>
                            </w:rPr>
                            <w:t>https://mithril.online</w:t>
                          </w:r>
                        </w:hyperlink>
                      </w:p>
                    </w:txbxContent>
                  </v:textbox>
                </v:rect>
                <v:rect id="Rectangle 6" o:spid="_x0000_s1030" style="position:absolute;left:476;top:14760;width:11302;height:3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" fillcolor="#ed7d31 [3205]" strokecolor="#ed7d31 [3205]"/>
                <w10:wrap anchorx="page" anchory="page"/>
                <w10:anchorlock/>
              </v:group>
            </w:pict>
          </mc:Fallback>
        </mc:AlternateContent>
      </w:r>
    </w:p>
    <w:sectPr w:rsidR="008842B3" w:rsidSect="007633D6">
      <w:pgSz w:w="12240" w:h="15840"/>
      <w:pgMar w:top="1530" w:right="2700" w:bottom="1440" w:left="207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E18EF86" w14:textId="77777777" w:rsidR="00DF374F" w:rsidRDefault="00DF374F">
      <w:pPr>
        <w:spacing w:after="0" w:line="240" w:lineRule="auto"/>
      </w:pPr>
      <w:r>
        <w:separator/>
      </w:r>
    </w:p>
  </w:endnote>
  <w:endnote w:type="continuationSeparator" w:id="0">
    <w:p w14:paraId="09E9BE29" w14:textId="77777777" w:rsidR="00DF374F" w:rsidRDefault="00DF37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Palatino Linotype">
    <w:panose1 w:val="02040502050505030304"/>
    <w:charset w:val="00"/>
    <w:family w:val="auto"/>
    <w:pitch w:val="variable"/>
    <w:sig w:usb0="E0000287" w:usb1="40000013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052E5F4" w14:textId="77777777" w:rsidR="00DF374F" w:rsidRDefault="00DF374F">
      <w:pPr>
        <w:spacing w:after="0" w:line="240" w:lineRule="auto"/>
      </w:pPr>
      <w:r>
        <w:separator/>
      </w:r>
    </w:p>
  </w:footnote>
  <w:footnote w:type="continuationSeparator" w:id="0">
    <w:p w14:paraId="3BC86AFA" w14:textId="77777777" w:rsidR="00DF374F" w:rsidRDefault="00DF37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21071F"/>
    <w:multiLevelType w:val="hybridMultilevel"/>
    <w:tmpl w:val="D93AFDB4"/>
    <w:lvl w:ilvl="0" w:tplc="85662798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93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583"/>
    <w:rsid w:val="00233E2C"/>
    <w:rsid w:val="002539F5"/>
    <w:rsid w:val="00323015"/>
    <w:rsid w:val="004C264E"/>
    <w:rsid w:val="005A732E"/>
    <w:rsid w:val="006222D1"/>
    <w:rsid w:val="006734BA"/>
    <w:rsid w:val="007633D6"/>
    <w:rsid w:val="007A4BFC"/>
    <w:rsid w:val="008842B3"/>
    <w:rsid w:val="00890422"/>
    <w:rsid w:val="00963106"/>
    <w:rsid w:val="00A75538"/>
    <w:rsid w:val="00CD48B5"/>
    <w:rsid w:val="00DB5583"/>
    <w:rsid w:val="00DF374F"/>
    <w:rsid w:val="00E77D26"/>
    <w:rsid w:val="00F437BD"/>
    <w:rsid w:val="00F56E26"/>
    <w:rsid w:val="00F93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76BB6E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0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1"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1"/>
    <w:qFormat/>
    <w:pPr>
      <w:keepNext/>
      <w:keepLines/>
      <w:spacing w:line="240" w:lineRule="auto"/>
      <w:contextualSpacing/>
      <w:outlineLvl w:val="2"/>
    </w:pPr>
    <w:rPr>
      <w:rFonts w:asciiTheme="majorHAnsi" w:eastAsiaTheme="majorEastAsia" w:hAnsiTheme="majorHAnsi" w:cstheme="majorBidi"/>
      <w:b/>
      <w:bCs/>
      <w:color w:val="2E74B5" w:themeColor="accent1" w:themeShade="B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olor w:val="2E74B5" w:themeColor="accent1" w:themeShade="BF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1"/>
    <w:rPr>
      <w:rFonts w:asciiTheme="majorHAnsi" w:eastAsiaTheme="majorEastAsia" w:hAnsiTheme="majorHAnsi" w:cstheme="majorBidi"/>
      <w:b/>
      <w:bCs/>
      <w:color w:val="2E74B5" w:themeColor="accent1" w:themeShade="BF"/>
      <w:sz w:val="24"/>
      <w:szCs w:val="24"/>
    </w:rPr>
  </w:style>
  <w:style w:type="character" w:styleId="Hyperlink">
    <w:name w:val="Hyperlink"/>
    <w:basedOn w:val="DefaultParagraphFont"/>
    <w:uiPriority w:val="1"/>
    <w:qFormat/>
    <w:rPr>
      <w:color w:val="0563C1" w:themeColor="hyperlink"/>
      <w:u w:val="single"/>
    </w:rPr>
  </w:style>
  <w:style w:type="character" w:styleId="SubtleEmphasis">
    <w:name w:val="Subtle Emphasis"/>
    <w:basedOn w:val="DefaultParagraphFont"/>
    <w:uiPriority w:val="1"/>
    <w:qFormat/>
    <w:rPr>
      <w:b/>
      <w:bCs/>
      <w:i/>
      <w:iCs/>
      <w:color w:val="404040" w:themeColor="text1" w:themeTint="BF"/>
    </w:rPr>
  </w:style>
  <w:style w:type="paragraph" w:customStyle="1" w:styleId="CompanyName">
    <w:name w:val="Company Name"/>
    <w:basedOn w:val="Normal"/>
    <w:next w:val="Normal"/>
    <w:link w:val="CompanyNameChar"/>
    <w:uiPriority w:val="1"/>
    <w:qFormat/>
    <w:pPr>
      <w:spacing w:after="0"/>
      <w:ind w:left="144" w:right="144"/>
      <w:jc w:val="right"/>
    </w:pPr>
    <w:rPr>
      <w:b/>
      <w:bCs/>
      <w:color w:val="FFFFFF" w:themeColor="background1"/>
      <w:sz w:val="40"/>
      <w:szCs w:val="40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ContactInfo">
    <w:name w:val="Contact Info"/>
    <w:basedOn w:val="Normal"/>
    <w:link w:val="ContactInfoChar"/>
    <w:uiPriority w:val="1"/>
    <w:qFormat/>
    <w:pPr>
      <w:spacing w:after="0" w:line="240" w:lineRule="auto"/>
      <w:ind w:left="144" w:right="144"/>
      <w:jc w:val="right"/>
    </w:pPr>
    <w:rPr>
      <w:color w:val="FFFFFF" w:themeColor="background1"/>
    </w:rPr>
  </w:style>
  <w:style w:type="character" w:customStyle="1" w:styleId="CompanyNameChar">
    <w:name w:val="Company Name Char"/>
    <w:basedOn w:val="DefaultParagraphFont"/>
    <w:link w:val="CompanyName"/>
    <w:uiPriority w:val="1"/>
    <w:rPr>
      <w:b/>
      <w:bCs/>
      <w:color w:val="FFFFFF" w:themeColor="background1"/>
      <w:sz w:val="40"/>
      <w:szCs w:val="40"/>
    </w:rPr>
  </w:style>
  <w:style w:type="character" w:customStyle="1" w:styleId="ContactInfoChar">
    <w:name w:val="Contact Info Char"/>
    <w:basedOn w:val="DefaultParagraphFont"/>
    <w:link w:val="ContactInfo"/>
    <w:uiPriority w:val="1"/>
    <w:rPr>
      <w:color w:val="FFFFFF" w:themeColor="background1"/>
    </w:rPr>
  </w:style>
  <w:style w:type="paragraph" w:styleId="ListParagraph">
    <w:name w:val="List Paragraph"/>
    <w:basedOn w:val="Normal"/>
    <w:uiPriority w:val="34"/>
    <w:unhideWhenUsed/>
    <w:qFormat/>
    <w:rsid w:val="008904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mithril.online" TargetMode="External"/><Relationship Id="rId12" Type="http://schemas.openxmlformats.org/officeDocument/2006/relationships/hyperlink" Target="https://mithril.online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mithril.online" TargetMode="Externa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Prajit\AppData\Roaming\Microsoft\Templates\Generic%20event%20flyer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-Palatino Linotype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 panose="0204050205050503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F9A49AD4-F88B-4F3C-90B2-61C4689FB84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C:\Users\Prajit\AppData\Roaming\Microsoft\Templates\Generic event flyer.dotx</Template>
  <TotalTime>0</TotalTime>
  <Pages>1</Pages>
  <Words>300</Words>
  <Characters>1715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/>
  <cp:revision>1</cp:revision>
  <dcterms:created xsi:type="dcterms:W3CDTF">2017-01-16T21:19:00Z</dcterms:created>
  <dcterms:modified xsi:type="dcterms:W3CDTF">2017-01-19T06:12:00Z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TC039874539991</vt:lpwstr>
  </property>
</Properties>
</file>